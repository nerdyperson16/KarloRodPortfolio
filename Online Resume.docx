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50F9E" w14:textId="77777777" w:rsidR="00816216" w:rsidRDefault="007D4651" w:rsidP="00141A4C">
      <w:pPr>
        <w:pStyle w:val="Title"/>
      </w:pPr>
      <w:r>
        <w:t>Karlo Steven Rodriguez</w:t>
      </w:r>
    </w:p>
    <w:p w14:paraId="4A05021B" w14:textId="4E34266A" w:rsidR="00141A4C" w:rsidRDefault="00EB53A8" w:rsidP="00141A4C">
      <w:r>
        <w:t>karlostevenrod@gmail.com</w:t>
      </w:r>
    </w:p>
    <w:p w14:paraId="3D2E9A41" w14:textId="77777777" w:rsidR="006270A9" w:rsidRDefault="00186AB3" w:rsidP="00141A4C">
      <w:pPr>
        <w:pStyle w:val="Heading1"/>
      </w:pPr>
      <w:sdt>
        <w:sdtPr>
          <w:alias w:val="Objective:"/>
          <w:tag w:val="Objective:"/>
          <w:id w:val="-731932020"/>
          <w:placeholder>
            <w:docPart w:val="5935326748A3416A94B6C3190D015184"/>
          </w:placeholder>
          <w:temporary/>
          <w:showingPlcHdr/>
          <w15:appearance w15:val="hidden"/>
        </w:sdtPr>
        <w:sdtEndPr/>
        <w:sdtContent>
          <w:r w:rsidR="009D5933">
            <w:t>Objective</w:t>
          </w:r>
        </w:sdtContent>
      </w:sdt>
    </w:p>
    <w:p w14:paraId="5E0C0F80" w14:textId="18905E04" w:rsidR="004B7B6B" w:rsidRDefault="001B4346">
      <w:r>
        <w:t xml:space="preserve">Motivated </w:t>
      </w:r>
      <w:r w:rsidR="00FA7112">
        <w:t xml:space="preserve">person </w:t>
      </w:r>
      <w:r w:rsidR="00CC32E1">
        <w:t>providing</w:t>
      </w:r>
      <w:r w:rsidR="00ED3A07">
        <w:t xml:space="preserve"> customer services abilities with computer knowledge and </w:t>
      </w:r>
      <w:r w:rsidR="00203723">
        <w:t>accounting assistance</w:t>
      </w:r>
      <w:r w:rsidR="00CC32E1">
        <w:t xml:space="preserve">. </w:t>
      </w:r>
      <w:r w:rsidR="0095716A">
        <w:t>I provide excellent</w:t>
      </w:r>
      <w:r w:rsidR="00C92D79">
        <w:t xml:space="preserve"> communication and relationship-building skills </w:t>
      </w:r>
      <w:r w:rsidR="00CD6D74">
        <w:t>w</w:t>
      </w:r>
      <w:r w:rsidR="00937612">
        <w:t>hile</w:t>
      </w:r>
      <w:r w:rsidR="00CD6D74">
        <w:t xml:space="preserve"> </w:t>
      </w:r>
      <w:r w:rsidR="009B218F">
        <w:t xml:space="preserve">bringing strong </w:t>
      </w:r>
      <w:r w:rsidR="00542D96">
        <w:t>administrative skills.</w:t>
      </w:r>
      <w:r w:rsidR="0095716A">
        <w:t xml:space="preserve"> </w:t>
      </w:r>
    </w:p>
    <w:sdt>
      <w:sdtPr>
        <w:alias w:val="Education:"/>
        <w:tag w:val="Education:"/>
        <w:id w:val="807127995"/>
        <w:placeholder>
          <w:docPart w:val="D16B0861506648DD8339D68F4BF7C4F3"/>
        </w:placeholder>
        <w:temporary/>
        <w:showingPlcHdr/>
        <w15:appearance w15:val="hidden"/>
      </w:sdtPr>
      <w:sdtEndPr/>
      <w:sdtContent>
        <w:p w14:paraId="2259AC16" w14:textId="77777777" w:rsidR="006270A9" w:rsidRDefault="009D5933">
          <w:pPr>
            <w:pStyle w:val="Heading1"/>
          </w:pPr>
          <w:r>
            <w:t>Education</w:t>
          </w:r>
        </w:p>
      </w:sdtContent>
    </w:sdt>
    <w:p w14:paraId="652B7B3E" w14:textId="2221C85D" w:rsidR="007D4651" w:rsidRPr="007D4651" w:rsidRDefault="007D4651" w:rsidP="007D4651">
      <w:pPr>
        <w:pStyle w:val="Heading2"/>
      </w:pPr>
      <w:r>
        <w:t>high school diploma</w:t>
      </w:r>
      <w:r w:rsidR="009D5933">
        <w:t> | </w:t>
      </w:r>
      <w:r>
        <w:t>Expected:</w:t>
      </w:r>
      <w:r w:rsidR="002F4667">
        <w:t xml:space="preserve"> </w:t>
      </w:r>
      <w:r w:rsidR="00114CCB">
        <w:t>2022</w:t>
      </w:r>
      <w:r>
        <w:t xml:space="preserve"> </w:t>
      </w:r>
      <w:r w:rsidR="009D5933">
        <w:t>| </w:t>
      </w:r>
      <w:r>
        <w:t>kentwood high school</w:t>
      </w:r>
    </w:p>
    <w:p w14:paraId="5023DCA7" w14:textId="03C50158" w:rsidR="007D4651" w:rsidRDefault="009D5933" w:rsidP="001B29CF">
      <w:pPr>
        <w:pStyle w:val="ListBullet"/>
      </w:pPr>
      <w:r w:rsidRPr="007D4651">
        <w:t>Related coursework</w:t>
      </w:r>
    </w:p>
    <w:p w14:paraId="0AD4D86D" w14:textId="6F9AAA9B" w:rsidR="006270A9" w:rsidRDefault="007D4651" w:rsidP="007D4651">
      <w:pPr>
        <w:pStyle w:val="ListBullet"/>
        <w:numPr>
          <w:ilvl w:val="1"/>
          <w:numId w:val="21"/>
        </w:numPr>
      </w:pPr>
      <w:r>
        <w:t xml:space="preserve">Accounting 1 – Developed the use of recording accounts &amp; analyzing costs to </w:t>
      </w:r>
      <w:r w:rsidR="00B52997">
        <w:t>proper journals. Follow</w:t>
      </w:r>
      <w:r w:rsidR="000703BC">
        <w:t>s</w:t>
      </w:r>
      <w:r w:rsidR="00B52997">
        <w:t xml:space="preserve"> the Generally Accepted Accounting Principle that ensures that accounting procedures are followed in events being created from transactions. Certified Specialist in Microsoft Office Excel.</w:t>
      </w:r>
    </w:p>
    <w:p w14:paraId="227F7456" w14:textId="7FE83726" w:rsidR="00B52997" w:rsidRDefault="00B52997" w:rsidP="007D4651">
      <w:pPr>
        <w:pStyle w:val="ListBullet"/>
        <w:numPr>
          <w:ilvl w:val="1"/>
          <w:numId w:val="21"/>
        </w:numPr>
      </w:pPr>
      <w:r>
        <w:t xml:space="preserve">Computer Application – </w:t>
      </w:r>
      <w:r w:rsidR="00F217BF">
        <w:t>Proficient</w:t>
      </w:r>
      <w:r>
        <w:t xml:space="preserve"> on Microsoft Office Word, Excel, PowerPoint, and Publisher. Created documents with proper citations from respectable sources and able to publish or format other business documents. Refined keyboarding skills on computers for accuracy. </w:t>
      </w:r>
    </w:p>
    <w:sdt>
      <w:sdtPr>
        <w:alias w:val="Skills &amp; Abilities:"/>
        <w:tag w:val="Skills &amp; Abilities:"/>
        <w:id w:val="458624136"/>
        <w:placeholder>
          <w:docPart w:val="9D9439BCF23F4F628A96003D1744B89C"/>
        </w:placeholder>
        <w:temporary/>
        <w:showingPlcHdr/>
        <w15:appearance w15:val="hidden"/>
      </w:sdtPr>
      <w:sdtEndPr/>
      <w:sdtContent>
        <w:p w14:paraId="7FA69A60" w14:textId="77777777" w:rsidR="006270A9" w:rsidRDefault="009D5933">
          <w:pPr>
            <w:pStyle w:val="Heading1"/>
          </w:pPr>
          <w:r>
            <w:t>Skills &amp; Abilities</w:t>
          </w:r>
        </w:p>
      </w:sdtContent>
    </w:sdt>
    <w:p w14:paraId="357D5680" w14:textId="6213FEDD" w:rsidR="006270A9" w:rsidRDefault="007F57B3" w:rsidP="007F57B3">
      <w:pPr>
        <w:pStyle w:val="Heading2"/>
        <w:numPr>
          <w:ilvl w:val="0"/>
          <w:numId w:val="24"/>
        </w:numPr>
        <w:spacing w:line="360" w:lineRule="auto"/>
      </w:pPr>
      <w:r>
        <w:t xml:space="preserve">Computer Skills – </w:t>
      </w:r>
      <w:r w:rsidR="00CD50A1">
        <w:t xml:space="preserve">certified </w:t>
      </w:r>
      <w:r>
        <w:t>microsoft office excel specalist</w:t>
      </w:r>
    </w:p>
    <w:p w14:paraId="1BE525C3" w14:textId="24D7345B" w:rsidR="006623E6" w:rsidRDefault="00562DCE" w:rsidP="006623E6">
      <w:pPr>
        <w:pStyle w:val="Heading2"/>
        <w:numPr>
          <w:ilvl w:val="0"/>
          <w:numId w:val="24"/>
        </w:numPr>
        <w:spacing w:line="360" w:lineRule="auto"/>
      </w:pPr>
      <w:r>
        <w:t xml:space="preserve">Volunteering – kentwood key club, kcls volunteer, and </w:t>
      </w:r>
      <w:r w:rsidR="009161A1">
        <w:t>honor society</w:t>
      </w:r>
    </w:p>
    <w:p w14:paraId="5166DD95" w14:textId="4ECBA6B7" w:rsidR="00680A65" w:rsidRDefault="006623E6" w:rsidP="00680A65">
      <w:pPr>
        <w:pStyle w:val="Heading2"/>
        <w:numPr>
          <w:ilvl w:val="0"/>
          <w:numId w:val="24"/>
        </w:numPr>
        <w:spacing w:line="360" w:lineRule="auto"/>
      </w:pPr>
      <w:r>
        <w:t xml:space="preserve">programming </w:t>
      </w:r>
      <w:r w:rsidR="00340635">
        <w:t xml:space="preserve">– </w:t>
      </w:r>
      <w:r w:rsidR="000703BC">
        <w:t xml:space="preserve">certified microsoft technology associate </w:t>
      </w:r>
      <w:r w:rsidR="00CB0BC3">
        <w:t>– html &amp; css</w:t>
      </w:r>
    </w:p>
    <w:p w14:paraId="4170A35D" w14:textId="2D8EA7EB" w:rsidR="00680A65" w:rsidRDefault="00A26780" w:rsidP="00680A65">
      <w:pPr>
        <w:pStyle w:val="Heading2"/>
        <w:numPr>
          <w:ilvl w:val="0"/>
          <w:numId w:val="24"/>
        </w:numPr>
        <w:spacing w:line="360" w:lineRule="auto"/>
      </w:pPr>
      <w:r>
        <w:t>softwar</w:t>
      </w:r>
      <w:r w:rsidR="00E55B5F">
        <w:t>e</w:t>
      </w:r>
      <w:r w:rsidR="00A47FCA">
        <w:t xml:space="preserve"> Knowledge</w:t>
      </w:r>
      <w:r w:rsidR="00680A65">
        <w:t xml:space="preserve"> – Adobe Dreamweaver, </w:t>
      </w:r>
      <w:r>
        <w:t>Sketchup, solidworks</w:t>
      </w:r>
    </w:p>
    <w:p w14:paraId="54CCC0B4" w14:textId="50B70D3D" w:rsidR="00BB192D" w:rsidRPr="001D2424" w:rsidRDefault="00BB192D" w:rsidP="001D2424">
      <w:pPr>
        <w:pStyle w:val="Heading2"/>
        <w:numPr>
          <w:ilvl w:val="0"/>
          <w:numId w:val="24"/>
        </w:numPr>
      </w:pPr>
      <w:r w:rsidRPr="001D2424">
        <w:t xml:space="preserve">CLASSES </w:t>
      </w:r>
      <w:r w:rsidR="0022506D" w:rsidRPr="001D2424">
        <w:t>–</w:t>
      </w:r>
      <w:r w:rsidRPr="001D2424">
        <w:t xml:space="preserve"> </w:t>
      </w:r>
      <w:r w:rsidR="0022506D" w:rsidRPr="001D2424">
        <w:t>HONORS ENGLISH</w:t>
      </w:r>
      <w:r w:rsidR="002C7C24">
        <w:t>, ACCOUNTING, AND ENGINEERING/DRAWING</w:t>
      </w:r>
    </w:p>
    <w:sdt>
      <w:sdtPr>
        <w:alias w:val="Experience:"/>
        <w:tag w:val="Experience:"/>
        <w:id w:val="171684534"/>
        <w:placeholder>
          <w:docPart w:val="2DC935E0860642A78B21B875C9CDD2A2"/>
        </w:placeholder>
        <w:temporary/>
        <w:showingPlcHdr/>
        <w15:appearance w15:val="hidden"/>
      </w:sdtPr>
      <w:sdtEndPr/>
      <w:sdtContent>
        <w:p w14:paraId="6A37B93D" w14:textId="77777777" w:rsidR="006270A9" w:rsidRDefault="009D5933">
          <w:pPr>
            <w:pStyle w:val="Heading1"/>
          </w:pPr>
          <w:r>
            <w:t>Experience</w:t>
          </w:r>
        </w:p>
      </w:sdtContent>
    </w:sdt>
    <w:p w14:paraId="76CA4C9F" w14:textId="77777777" w:rsidR="006270A9" w:rsidRDefault="00B52997">
      <w:pPr>
        <w:pStyle w:val="Heading2"/>
      </w:pPr>
      <w:r>
        <w:t>Volunteer</w:t>
      </w:r>
      <w:r w:rsidR="009D5933">
        <w:t> | </w:t>
      </w:r>
      <w:r>
        <w:t>King County library system</w:t>
      </w:r>
      <w:r w:rsidR="009D5933">
        <w:t> | </w:t>
      </w:r>
      <w:r w:rsidR="00717EFF">
        <w:t>MARCH 2018 - PRESENT</w:t>
      </w:r>
    </w:p>
    <w:p w14:paraId="49EA6C71" w14:textId="318AA164" w:rsidR="007F57B3" w:rsidRDefault="007F57B3" w:rsidP="007F57B3">
      <w:pPr>
        <w:pStyle w:val="ListBullet"/>
      </w:pPr>
      <w:bookmarkStart w:id="0" w:name="_Hlk7419819"/>
      <w:r>
        <w:t>Aided towards monitoring or helping children with current programs &amp; events within the library. Assisted librarians on programs and provided strong communication skills</w:t>
      </w:r>
      <w:r w:rsidR="00A36D0C">
        <w:t>.</w:t>
      </w:r>
    </w:p>
    <w:bookmarkEnd w:id="0"/>
    <w:p w14:paraId="77AB88AC" w14:textId="7B19171E" w:rsidR="00873212" w:rsidRPr="00873212" w:rsidRDefault="00873212" w:rsidP="00873212">
      <w:pPr>
        <w:keepNext/>
        <w:keepLines/>
        <w:spacing w:before="60" w:after="40"/>
        <w:contextualSpacing/>
        <w:outlineLvl w:val="1"/>
        <w:rPr>
          <w:rFonts w:asciiTheme="majorHAnsi" w:eastAsiaTheme="majorEastAsia" w:hAnsiTheme="majorHAnsi" w:cstheme="majorBidi"/>
          <w:b/>
          <w:caps/>
          <w:color w:val="262626" w:themeColor="text1" w:themeTint="D9"/>
          <w:sz w:val="24"/>
          <w:szCs w:val="26"/>
        </w:rPr>
      </w:pPr>
      <w:r>
        <w:rPr>
          <w:rFonts w:asciiTheme="majorHAnsi" w:eastAsiaTheme="majorEastAsia" w:hAnsiTheme="majorHAnsi" w:cstheme="majorBidi"/>
          <w:b/>
          <w:caps/>
          <w:color w:val="262626" w:themeColor="text1" w:themeTint="D9"/>
          <w:sz w:val="24"/>
          <w:szCs w:val="26"/>
        </w:rPr>
        <w:t>Key Club member</w:t>
      </w:r>
      <w:r w:rsidRPr="00873212">
        <w:rPr>
          <w:rFonts w:asciiTheme="majorHAnsi" w:eastAsiaTheme="majorEastAsia" w:hAnsiTheme="majorHAnsi" w:cstheme="majorBidi"/>
          <w:b/>
          <w:caps/>
          <w:color w:val="262626" w:themeColor="text1" w:themeTint="D9"/>
          <w:sz w:val="24"/>
          <w:szCs w:val="26"/>
        </w:rPr>
        <w:t> | K</w:t>
      </w:r>
      <w:r>
        <w:rPr>
          <w:rFonts w:asciiTheme="majorHAnsi" w:eastAsiaTheme="majorEastAsia" w:hAnsiTheme="majorHAnsi" w:cstheme="majorBidi"/>
          <w:b/>
          <w:caps/>
          <w:color w:val="262626" w:themeColor="text1" w:themeTint="D9"/>
          <w:sz w:val="24"/>
          <w:szCs w:val="26"/>
        </w:rPr>
        <w:t>entwood High School Key Club</w:t>
      </w:r>
      <w:r w:rsidRPr="00873212">
        <w:rPr>
          <w:rFonts w:asciiTheme="majorHAnsi" w:eastAsiaTheme="majorEastAsia" w:hAnsiTheme="majorHAnsi" w:cstheme="majorBidi"/>
          <w:b/>
          <w:caps/>
          <w:color w:val="262626" w:themeColor="text1" w:themeTint="D9"/>
          <w:sz w:val="24"/>
          <w:szCs w:val="26"/>
        </w:rPr>
        <w:t> | </w:t>
      </w:r>
      <w:r>
        <w:rPr>
          <w:rFonts w:asciiTheme="majorHAnsi" w:eastAsiaTheme="majorEastAsia" w:hAnsiTheme="majorHAnsi" w:cstheme="majorBidi"/>
          <w:b/>
          <w:caps/>
          <w:color w:val="262626" w:themeColor="text1" w:themeTint="D9"/>
          <w:sz w:val="24"/>
          <w:szCs w:val="26"/>
        </w:rPr>
        <w:t>October 2018</w:t>
      </w:r>
      <w:r w:rsidRPr="00873212">
        <w:rPr>
          <w:rFonts w:asciiTheme="majorHAnsi" w:eastAsiaTheme="majorEastAsia" w:hAnsiTheme="majorHAnsi" w:cstheme="majorBidi"/>
          <w:b/>
          <w:caps/>
          <w:color w:val="262626" w:themeColor="text1" w:themeTint="D9"/>
          <w:sz w:val="24"/>
          <w:szCs w:val="26"/>
        </w:rPr>
        <w:t xml:space="preserve"> - PRESENT</w:t>
      </w:r>
    </w:p>
    <w:p w14:paraId="7414D93A" w14:textId="16B9F17E" w:rsidR="00D129AE" w:rsidRDefault="00B01CD3" w:rsidP="00D129AE">
      <w:pPr>
        <w:pStyle w:val="ListBullet"/>
      </w:pPr>
      <w:r>
        <w:t xml:space="preserve">Assisted </w:t>
      </w:r>
      <w:r w:rsidR="00DA5026">
        <w:t xml:space="preserve">towards </w:t>
      </w:r>
      <w:r w:rsidR="002543E5">
        <w:t>helpi</w:t>
      </w:r>
      <w:r w:rsidR="00863539">
        <w:t xml:space="preserve">ng the community </w:t>
      </w:r>
      <w:r w:rsidR="003409FE">
        <w:t>thru community service</w:t>
      </w:r>
      <w:r w:rsidR="009E6638">
        <w:t xml:space="preserve">. </w:t>
      </w:r>
      <w:r w:rsidR="00EC3BAA">
        <w:t xml:space="preserve">Maintained </w:t>
      </w:r>
      <w:r w:rsidR="00301DAD">
        <w:t xml:space="preserve">excellent status of </w:t>
      </w:r>
      <w:r w:rsidR="000D74E5">
        <w:t>3.75 hours each quarter by participating in service events.</w:t>
      </w:r>
      <w:r w:rsidR="00A36D0C">
        <w:t xml:space="preserve"> Participated in Key Club for 2 years</w:t>
      </w:r>
      <w:r w:rsidR="0036518F">
        <w:t>.</w:t>
      </w:r>
    </w:p>
    <w:p w14:paraId="17F16094" w14:textId="565DC8AC" w:rsidR="00C95E58" w:rsidRPr="00873212" w:rsidRDefault="00C156E5" w:rsidP="00C95E58">
      <w:pPr>
        <w:keepNext/>
        <w:keepLines/>
        <w:spacing w:before="60" w:after="40"/>
        <w:contextualSpacing/>
        <w:outlineLvl w:val="1"/>
        <w:rPr>
          <w:rFonts w:asciiTheme="majorHAnsi" w:eastAsiaTheme="majorEastAsia" w:hAnsiTheme="majorHAnsi" w:cstheme="majorBidi"/>
          <w:b/>
          <w:caps/>
          <w:color w:val="262626" w:themeColor="text1" w:themeTint="D9"/>
          <w:sz w:val="24"/>
          <w:szCs w:val="26"/>
        </w:rPr>
      </w:pPr>
      <w:r>
        <w:rPr>
          <w:rFonts w:asciiTheme="majorHAnsi" w:eastAsiaTheme="majorEastAsia" w:hAnsiTheme="majorHAnsi" w:cstheme="majorBidi"/>
          <w:b/>
          <w:caps/>
          <w:color w:val="262626" w:themeColor="text1" w:themeTint="D9"/>
          <w:sz w:val="24"/>
          <w:szCs w:val="26"/>
        </w:rPr>
        <w:t>Library Helper</w:t>
      </w:r>
      <w:r w:rsidR="00C95E58" w:rsidRPr="00873212">
        <w:rPr>
          <w:rFonts w:asciiTheme="majorHAnsi" w:eastAsiaTheme="majorEastAsia" w:hAnsiTheme="majorHAnsi" w:cstheme="majorBidi"/>
          <w:b/>
          <w:caps/>
          <w:color w:val="262626" w:themeColor="text1" w:themeTint="D9"/>
          <w:sz w:val="24"/>
          <w:szCs w:val="26"/>
        </w:rPr>
        <w:t> | </w:t>
      </w:r>
      <w:r w:rsidR="00C95E58">
        <w:rPr>
          <w:rFonts w:asciiTheme="majorHAnsi" w:eastAsiaTheme="majorEastAsia" w:hAnsiTheme="majorHAnsi" w:cstheme="majorBidi"/>
          <w:b/>
          <w:caps/>
          <w:color w:val="262626" w:themeColor="text1" w:themeTint="D9"/>
          <w:sz w:val="24"/>
          <w:szCs w:val="26"/>
        </w:rPr>
        <w:t>Northwood middle sc</w:t>
      </w:r>
      <w:r>
        <w:rPr>
          <w:rFonts w:asciiTheme="majorHAnsi" w:eastAsiaTheme="majorEastAsia" w:hAnsiTheme="majorHAnsi" w:cstheme="majorBidi"/>
          <w:b/>
          <w:caps/>
          <w:color w:val="262626" w:themeColor="text1" w:themeTint="D9"/>
          <w:sz w:val="24"/>
          <w:szCs w:val="26"/>
        </w:rPr>
        <w:t>hool</w:t>
      </w:r>
      <w:r w:rsidR="00C95E58" w:rsidRPr="00873212">
        <w:rPr>
          <w:rFonts w:asciiTheme="majorHAnsi" w:eastAsiaTheme="majorEastAsia" w:hAnsiTheme="majorHAnsi" w:cstheme="majorBidi"/>
          <w:b/>
          <w:caps/>
          <w:color w:val="262626" w:themeColor="text1" w:themeTint="D9"/>
          <w:sz w:val="24"/>
          <w:szCs w:val="26"/>
        </w:rPr>
        <w:t xml:space="preserve"> | </w:t>
      </w:r>
      <w:r w:rsidR="001B7772">
        <w:rPr>
          <w:rFonts w:asciiTheme="majorHAnsi" w:eastAsiaTheme="majorEastAsia" w:hAnsiTheme="majorHAnsi" w:cstheme="majorBidi"/>
          <w:b/>
          <w:caps/>
          <w:color w:val="262626" w:themeColor="text1" w:themeTint="D9"/>
          <w:sz w:val="24"/>
          <w:szCs w:val="26"/>
        </w:rPr>
        <w:t>january</w:t>
      </w:r>
      <w:r w:rsidR="00C95E58">
        <w:rPr>
          <w:rFonts w:asciiTheme="majorHAnsi" w:eastAsiaTheme="majorEastAsia" w:hAnsiTheme="majorHAnsi" w:cstheme="majorBidi"/>
          <w:b/>
          <w:caps/>
          <w:color w:val="262626" w:themeColor="text1" w:themeTint="D9"/>
          <w:sz w:val="24"/>
          <w:szCs w:val="26"/>
        </w:rPr>
        <w:t xml:space="preserve"> 201</w:t>
      </w:r>
      <w:r>
        <w:rPr>
          <w:rFonts w:asciiTheme="majorHAnsi" w:eastAsiaTheme="majorEastAsia" w:hAnsiTheme="majorHAnsi" w:cstheme="majorBidi"/>
          <w:b/>
          <w:caps/>
          <w:color w:val="262626" w:themeColor="text1" w:themeTint="D9"/>
          <w:sz w:val="24"/>
          <w:szCs w:val="26"/>
        </w:rPr>
        <w:t>7</w:t>
      </w:r>
      <w:r w:rsidR="00C95E58" w:rsidRPr="00873212">
        <w:rPr>
          <w:rFonts w:asciiTheme="majorHAnsi" w:eastAsiaTheme="majorEastAsia" w:hAnsiTheme="majorHAnsi" w:cstheme="majorBidi"/>
          <w:b/>
          <w:caps/>
          <w:color w:val="262626" w:themeColor="text1" w:themeTint="D9"/>
          <w:sz w:val="24"/>
          <w:szCs w:val="26"/>
        </w:rPr>
        <w:t xml:space="preserve"> </w:t>
      </w:r>
      <w:r w:rsidR="001B7772">
        <w:rPr>
          <w:rFonts w:asciiTheme="majorHAnsi" w:eastAsiaTheme="majorEastAsia" w:hAnsiTheme="majorHAnsi" w:cstheme="majorBidi"/>
          <w:b/>
          <w:caps/>
          <w:color w:val="262626" w:themeColor="text1" w:themeTint="D9"/>
          <w:sz w:val="24"/>
          <w:szCs w:val="26"/>
        </w:rPr>
        <w:t>–</w:t>
      </w:r>
      <w:r w:rsidR="00C95E58" w:rsidRPr="00873212">
        <w:rPr>
          <w:rFonts w:asciiTheme="majorHAnsi" w:eastAsiaTheme="majorEastAsia" w:hAnsiTheme="majorHAnsi" w:cstheme="majorBidi"/>
          <w:b/>
          <w:caps/>
          <w:color w:val="262626" w:themeColor="text1" w:themeTint="D9"/>
          <w:sz w:val="24"/>
          <w:szCs w:val="26"/>
        </w:rPr>
        <w:t xml:space="preserve"> </w:t>
      </w:r>
      <w:r w:rsidR="001B7772">
        <w:rPr>
          <w:rFonts w:asciiTheme="majorHAnsi" w:eastAsiaTheme="majorEastAsia" w:hAnsiTheme="majorHAnsi" w:cstheme="majorBidi"/>
          <w:b/>
          <w:caps/>
          <w:color w:val="262626" w:themeColor="text1" w:themeTint="D9"/>
          <w:sz w:val="24"/>
          <w:szCs w:val="26"/>
        </w:rPr>
        <w:t>June 2018</w:t>
      </w:r>
    </w:p>
    <w:p w14:paraId="72C4E46C" w14:textId="1A10F82C" w:rsidR="001B71CD" w:rsidRPr="001B29CF" w:rsidRDefault="00C0175B" w:rsidP="001B71CD">
      <w:pPr>
        <w:pStyle w:val="ListBullet"/>
      </w:pPr>
      <w:r>
        <w:t>Provided support towards helping th</w:t>
      </w:r>
      <w:r w:rsidR="00E71AD2">
        <w:t>e school library with organization thru the Dewey Decimal System.</w:t>
      </w:r>
      <w:r w:rsidR="00C04E77">
        <w:t xml:space="preserve"> Assisted librarians on programs, events, and student assistance on checking out and checking in books </w:t>
      </w:r>
      <w:r w:rsidR="005D6156">
        <w:t>either in returning or receiving books for students.</w:t>
      </w:r>
      <w:r w:rsidR="001B71CD">
        <w:t xml:space="preserve"> Assisted Northwood Middle School’s library for 2 years in a row in good standing.</w:t>
      </w:r>
    </w:p>
    <w:sectPr w:rsidR="001B71CD" w:rsidRPr="001B29CF" w:rsidSect="00617B26">
      <w:footerReference w:type="default" r:id="rId8"/>
      <w:footerReference w:type="firs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C7A3E" w14:textId="77777777" w:rsidR="00186AB3" w:rsidRDefault="00186AB3">
      <w:pPr>
        <w:spacing w:after="0"/>
      </w:pPr>
      <w:r>
        <w:separator/>
      </w:r>
    </w:p>
  </w:endnote>
  <w:endnote w:type="continuationSeparator" w:id="0">
    <w:p w14:paraId="5DCD807E" w14:textId="77777777" w:rsidR="00186AB3" w:rsidRDefault="00186A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0145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1B211" w14:textId="1C925AB8" w:rsidR="004D3FE3" w:rsidRDefault="004D3FE3" w:rsidP="004D3FE3">
    <w:pPr>
      <w:pStyle w:val="Footer"/>
      <w:jc w:val="center"/>
    </w:pPr>
    <w:r>
      <w:t>References 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F9180" w14:textId="77777777" w:rsidR="00186AB3" w:rsidRDefault="00186AB3">
      <w:pPr>
        <w:spacing w:after="0"/>
      </w:pPr>
      <w:r>
        <w:separator/>
      </w:r>
    </w:p>
  </w:footnote>
  <w:footnote w:type="continuationSeparator" w:id="0">
    <w:p w14:paraId="40291EDD" w14:textId="77777777" w:rsidR="00186AB3" w:rsidRDefault="00186A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CAC0B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5755BC"/>
    <w:multiLevelType w:val="hybridMultilevel"/>
    <w:tmpl w:val="CE24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4F5A3B"/>
    <w:multiLevelType w:val="hybridMultilevel"/>
    <w:tmpl w:val="AC60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3"/>
  </w:num>
  <w:num w:numId="17">
    <w:abstractNumId w:val="16"/>
  </w:num>
  <w:num w:numId="18">
    <w:abstractNumId w:val="11"/>
  </w:num>
  <w:num w:numId="19">
    <w:abstractNumId w:val="20"/>
  </w:num>
  <w:num w:numId="20">
    <w:abstractNumId w:val="18"/>
  </w:num>
  <w:num w:numId="21">
    <w:abstractNumId w:val="12"/>
  </w:num>
  <w:num w:numId="22">
    <w:abstractNumId w:val="15"/>
  </w:num>
  <w:num w:numId="23">
    <w:abstractNumId w:val="19"/>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51"/>
    <w:rsid w:val="00027430"/>
    <w:rsid w:val="000703BC"/>
    <w:rsid w:val="000A006A"/>
    <w:rsid w:val="000A4F59"/>
    <w:rsid w:val="000B16B3"/>
    <w:rsid w:val="000B1B58"/>
    <w:rsid w:val="000C50F0"/>
    <w:rsid w:val="000D74E5"/>
    <w:rsid w:val="000F5B9C"/>
    <w:rsid w:val="00111831"/>
    <w:rsid w:val="00114CCB"/>
    <w:rsid w:val="00124319"/>
    <w:rsid w:val="00141A4C"/>
    <w:rsid w:val="00186AB3"/>
    <w:rsid w:val="001B29CF"/>
    <w:rsid w:val="001B4346"/>
    <w:rsid w:val="001B71CD"/>
    <w:rsid w:val="001B7772"/>
    <w:rsid w:val="001D2424"/>
    <w:rsid w:val="001E6311"/>
    <w:rsid w:val="001F5352"/>
    <w:rsid w:val="00203723"/>
    <w:rsid w:val="002040CC"/>
    <w:rsid w:val="0022506D"/>
    <w:rsid w:val="002543E5"/>
    <w:rsid w:val="00255B18"/>
    <w:rsid w:val="00275911"/>
    <w:rsid w:val="0028220F"/>
    <w:rsid w:val="002C7C24"/>
    <w:rsid w:val="002F4667"/>
    <w:rsid w:val="00301DAD"/>
    <w:rsid w:val="00340635"/>
    <w:rsid w:val="003409FE"/>
    <w:rsid w:val="00356C14"/>
    <w:rsid w:val="0036518F"/>
    <w:rsid w:val="003A3D38"/>
    <w:rsid w:val="003E5D20"/>
    <w:rsid w:val="00412C90"/>
    <w:rsid w:val="00430F43"/>
    <w:rsid w:val="004A5003"/>
    <w:rsid w:val="004B7B6B"/>
    <w:rsid w:val="004D3FE3"/>
    <w:rsid w:val="004E469D"/>
    <w:rsid w:val="005272FB"/>
    <w:rsid w:val="0053424F"/>
    <w:rsid w:val="00542D96"/>
    <w:rsid w:val="005476CE"/>
    <w:rsid w:val="00562DCE"/>
    <w:rsid w:val="00592AD2"/>
    <w:rsid w:val="005D6156"/>
    <w:rsid w:val="006049EA"/>
    <w:rsid w:val="00617B26"/>
    <w:rsid w:val="006270A9"/>
    <w:rsid w:val="006623E6"/>
    <w:rsid w:val="00675956"/>
    <w:rsid w:val="00680A65"/>
    <w:rsid w:val="00681034"/>
    <w:rsid w:val="006B2E8D"/>
    <w:rsid w:val="006F058F"/>
    <w:rsid w:val="006F0DF9"/>
    <w:rsid w:val="00717EFF"/>
    <w:rsid w:val="00727626"/>
    <w:rsid w:val="00761E66"/>
    <w:rsid w:val="007D4651"/>
    <w:rsid w:val="007F37E0"/>
    <w:rsid w:val="007F57B3"/>
    <w:rsid w:val="00800976"/>
    <w:rsid w:val="00816216"/>
    <w:rsid w:val="00863539"/>
    <w:rsid w:val="0086721C"/>
    <w:rsid w:val="00873212"/>
    <w:rsid w:val="00876BC0"/>
    <w:rsid w:val="0087734B"/>
    <w:rsid w:val="008C3FA8"/>
    <w:rsid w:val="008F4E04"/>
    <w:rsid w:val="009161A1"/>
    <w:rsid w:val="00937612"/>
    <w:rsid w:val="00940E67"/>
    <w:rsid w:val="0095716A"/>
    <w:rsid w:val="009B218F"/>
    <w:rsid w:val="009D5933"/>
    <w:rsid w:val="009E6638"/>
    <w:rsid w:val="00A26780"/>
    <w:rsid w:val="00A36D0C"/>
    <w:rsid w:val="00A47FCA"/>
    <w:rsid w:val="00AC6324"/>
    <w:rsid w:val="00AE5C27"/>
    <w:rsid w:val="00B01CD3"/>
    <w:rsid w:val="00B26D72"/>
    <w:rsid w:val="00B52997"/>
    <w:rsid w:val="00B95326"/>
    <w:rsid w:val="00BA0C85"/>
    <w:rsid w:val="00BB192D"/>
    <w:rsid w:val="00BD768D"/>
    <w:rsid w:val="00C0175B"/>
    <w:rsid w:val="00C0449D"/>
    <w:rsid w:val="00C04E77"/>
    <w:rsid w:val="00C156E5"/>
    <w:rsid w:val="00C22A81"/>
    <w:rsid w:val="00C61F8E"/>
    <w:rsid w:val="00C80CD5"/>
    <w:rsid w:val="00C92D79"/>
    <w:rsid w:val="00C95E58"/>
    <w:rsid w:val="00CA126F"/>
    <w:rsid w:val="00CB0BC3"/>
    <w:rsid w:val="00CC32E1"/>
    <w:rsid w:val="00CD3174"/>
    <w:rsid w:val="00CD50A1"/>
    <w:rsid w:val="00CD6D74"/>
    <w:rsid w:val="00D129AE"/>
    <w:rsid w:val="00D45965"/>
    <w:rsid w:val="00DA5026"/>
    <w:rsid w:val="00DD3B4E"/>
    <w:rsid w:val="00DE4913"/>
    <w:rsid w:val="00E55B5F"/>
    <w:rsid w:val="00E71AD2"/>
    <w:rsid w:val="00E83E4B"/>
    <w:rsid w:val="00EB046A"/>
    <w:rsid w:val="00EB53A8"/>
    <w:rsid w:val="00EC3BAA"/>
    <w:rsid w:val="00ED3A07"/>
    <w:rsid w:val="00F217BF"/>
    <w:rsid w:val="00F437A1"/>
    <w:rsid w:val="00FA7112"/>
    <w:rsid w:val="00FB40B1"/>
    <w:rsid w:val="00FC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FEC63"/>
  <w15:chartTrackingRefBased/>
  <w15:docId w15:val="{B570D7F2-43C8-4A82-A3BF-B6B9DABE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662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373226\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35326748A3416A94B6C3190D015184"/>
        <w:category>
          <w:name w:val="General"/>
          <w:gallery w:val="placeholder"/>
        </w:category>
        <w:types>
          <w:type w:val="bbPlcHdr"/>
        </w:types>
        <w:behaviors>
          <w:behavior w:val="content"/>
        </w:behaviors>
        <w:guid w:val="{DA8EDC3E-A290-463B-B786-8A258CCC98F9}"/>
      </w:docPartPr>
      <w:docPartBody>
        <w:p w:rsidR="00093A15" w:rsidRDefault="00093A15">
          <w:pPr>
            <w:pStyle w:val="5935326748A3416A94B6C3190D015184"/>
          </w:pPr>
          <w:r>
            <w:t>Objective</w:t>
          </w:r>
        </w:p>
      </w:docPartBody>
    </w:docPart>
    <w:docPart>
      <w:docPartPr>
        <w:name w:val="D16B0861506648DD8339D68F4BF7C4F3"/>
        <w:category>
          <w:name w:val="General"/>
          <w:gallery w:val="placeholder"/>
        </w:category>
        <w:types>
          <w:type w:val="bbPlcHdr"/>
        </w:types>
        <w:behaviors>
          <w:behavior w:val="content"/>
        </w:behaviors>
        <w:guid w:val="{9377C5F7-9D88-4DCA-8BCA-BEA11991C6E4}"/>
      </w:docPartPr>
      <w:docPartBody>
        <w:p w:rsidR="00093A15" w:rsidRDefault="00093A15">
          <w:pPr>
            <w:pStyle w:val="D16B0861506648DD8339D68F4BF7C4F3"/>
          </w:pPr>
          <w:r>
            <w:t>Education</w:t>
          </w:r>
        </w:p>
      </w:docPartBody>
    </w:docPart>
    <w:docPart>
      <w:docPartPr>
        <w:name w:val="9D9439BCF23F4F628A96003D1744B89C"/>
        <w:category>
          <w:name w:val="General"/>
          <w:gallery w:val="placeholder"/>
        </w:category>
        <w:types>
          <w:type w:val="bbPlcHdr"/>
        </w:types>
        <w:behaviors>
          <w:behavior w:val="content"/>
        </w:behaviors>
        <w:guid w:val="{6F661914-0719-4572-9E47-77CEA7CB4699}"/>
      </w:docPartPr>
      <w:docPartBody>
        <w:p w:rsidR="00093A15" w:rsidRDefault="00093A15">
          <w:pPr>
            <w:pStyle w:val="9D9439BCF23F4F628A96003D1744B89C"/>
          </w:pPr>
          <w:r>
            <w:t>Skills &amp; Abilities</w:t>
          </w:r>
        </w:p>
      </w:docPartBody>
    </w:docPart>
    <w:docPart>
      <w:docPartPr>
        <w:name w:val="2DC935E0860642A78B21B875C9CDD2A2"/>
        <w:category>
          <w:name w:val="General"/>
          <w:gallery w:val="placeholder"/>
        </w:category>
        <w:types>
          <w:type w:val="bbPlcHdr"/>
        </w:types>
        <w:behaviors>
          <w:behavior w:val="content"/>
        </w:behaviors>
        <w:guid w:val="{FEA1F88A-7E64-42A4-8822-7D7D0525C9D6}"/>
      </w:docPartPr>
      <w:docPartBody>
        <w:p w:rsidR="00093A15" w:rsidRDefault="00093A15">
          <w:pPr>
            <w:pStyle w:val="2DC935E0860642A78B21B875C9CDD2A2"/>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15"/>
    <w:rsid w:val="00093A15"/>
    <w:rsid w:val="002F2259"/>
    <w:rsid w:val="0044170A"/>
    <w:rsid w:val="00B9405C"/>
    <w:rsid w:val="00C6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1B6AF8FAA44BDFBEC6B5BEC10999CB">
    <w:name w:val="DA1B6AF8FAA44BDFBEC6B5BEC10999CB"/>
  </w:style>
  <w:style w:type="paragraph" w:customStyle="1" w:styleId="CA0E60CFEC8245B7B739CCD7372B56FA">
    <w:name w:val="CA0E60CFEC8245B7B739CCD7372B56FA"/>
  </w:style>
  <w:style w:type="paragraph" w:customStyle="1" w:styleId="8144915E0F8A47D0AD4AC2C7185D9EEF">
    <w:name w:val="8144915E0F8A47D0AD4AC2C7185D9EEF"/>
  </w:style>
  <w:style w:type="paragraph" w:customStyle="1" w:styleId="F2CEE1C2C10147C2A03CB15E50064FDA">
    <w:name w:val="F2CEE1C2C10147C2A03CB15E50064FDA"/>
  </w:style>
  <w:style w:type="paragraph" w:customStyle="1" w:styleId="5935326748A3416A94B6C3190D015184">
    <w:name w:val="5935326748A3416A94B6C3190D015184"/>
  </w:style>
  <w:style w:type="paragraph" w:customStyle="1" w:styleId="20025148C44C4D87A72DC9CA0BAB5518">
    <w:name w:val="20025148C44C4D87A72DC9CA0BAB5518"/>
  </w:style>
  <w:style w:type="paragraph" w:customStyle="1" w:styleId="D16B0861506648DD8339D68F4BF7C4F3">
    <w:name w:val="D16B0861506648DD8339D68F4BF7C4F3"/>
  </w:style>
  <w:style w:type="paragraph" w:customStyle="1" w:styleId="E7A892ADCDD243A2B09512BA8D993E62">
    <w:name w:val="E7A892ADCDD243A2B09512BA8D993E62"/>
  </w:style>
  <w:style w:type="paragraph" w:customStyle="1" w:styleId="3A03BB550A45478AAF5F387BF32A6026">
    <w:name w:val="3A03BB550A45478AAF5F387BF32A6026"/>
  </w:style>
  <w:style w:type="paragraph" w:customStyle="1" w:styleId="A9137560D6D44D7B8A8F4FB23F264C86">
    <w:name w:val="A9137560D6D44D7B8A8F4FB23F264C86"/>
  </w:style>
  <w:style w:type="paragraph" w:customStyle="1" w:styleId="652268601F0249E2AC8C2F4863EDD2A1">
    <w:name w:val="652268601F0249E2AC8C2F4863EDD2A1"/>
  </w:style>
  <w:style w:type="paragraph" w:customStyle="1" w:styleId="5415A86EF60144DCA3E16C083FA8D1C3">
    <w:name w:val="5415A86EF60144DCA3E16C083FA8D1C3"/>
  </w:style>
  <w:style w:type="paragraph" w:customStyle="1" w:styleId="6901323A34C64F1890EB29F4B447DDD9">
    <w:name w:val="6901323A34C64F1890EB29F4B447DDD9"/>
  </w:style>
  <w:style w:type="paragraph" w:customStyle="1" w:styleId="4F66DED7DBC646CEBEFF0A6606D69223">
    <w:name w:val="4F66DED7DBC646CEBEFF0A6606D69223"/>
  </w:style>
  <w:style w:type="paragraph" w:customStyle="1" w:styleId="E217A65CF0644DE99B1CABB76FEEF065">
    <w:name w:val="E217A65CF0644DE99B1CABB76FEEF065"/>
  </w:style>
  <w:style w:type="paragraph" w:customStyle="1" w:styleId="9D9439BCF23F4F628A96003D1744B89C">
    <w:name w:val="9D9439BCF23F4F628A96003D1744B89C"/>
  </w:style>
  <w:style w:type="paragraph" w:customStyle="1" w:styleId="D05A6A3108F94045B6A27C4BA15A0438">
    <w:name w:val="D05A6A3108F94045B6A27C4BA15A0438"/>
  </w:style>
  <w:style w:type="paragraph" w:customStyle="1" w:styleId="1C593C58314E473DB0A04C9051AD19E8">
    <w:name w:val="1C593C58314E473DB0A04C9051AD19E8"/>
  </w:style>
  <w:style w:type="paragraph" w:customStyle="1" w:styleId="874DDEDDFBBF45AE9E337B64ADBDE711">
    <w:name w:val="874DDEDDFBBF45AE9E337B64ADBDE711"/>
  </w:style>
  <w:style w:type="paragraph" w:customStyle="1" w:styleId="67EBCC9A909A4194BA13C7BA97D52A1C">
    <w:name w:val="67EBCC9A909A4194BA13C7BA97D52A1C"/>
  </w:style>
  <w:style w:type="paragraph" w:customStyle="1" w:styleId="FD467747874842E3AD7F65B243C7B203">
    <w:name w:val="FD467747874842E3AD7F65B243C7B203"/>
  </w:style>
  <w:style w:type="paragraph" w:customStyle="1" w:styleId="597B8AF0B39E4E9492793B17FBD595BC">
    <w:name w:val="597B8AF0B39E4E9492793B17FBD595BC"/>
  </w:style>
  <w:style w:type="paragraph" w:customStyle="1" w:styleId="FC585BD83BB04B32A73B6D5DB97F3A71">
    <w:name w:val="FC585BD83BB04B32A73B6D5DB97F3A71"/>
  </w:style>
  <w:style w:type="paragraph" w:customStyle="1" w:styleId="65B38B83D87349DD92F917536304669B">
    <w:name w:val="65B38B83D87349DD92F917536304669B"/>
  </w:style>
  <w:style w:type="paragraph" w:customStyle="1" w:styleId="2DC935E0860642A78B21B875C9CDD2A2">
    <w:name w:val="2DC935E0860642A78B21B875C9CDD2A2"/>
  </w:style>
  <w:style w:type="paragraph" w:customStyle="1" w:styleId="3246C8F37AA945059ECC230658A60557">
    <w:name w:val="3246C8F37AA945059ECC230658A60557"/>
  </w:style>
  <w:style w:type="paragraph" w:customStyle="1" w:styleId="4FA43B1F8DE6408B966935C701B34AFB">
    <w:name w:val="4FA43B1F8DE6408B966935C701B34AFB"/>
  </w:style>
  <w:style w:type="paragraph" w:customStyle="1" w:styleId="E506830CAAB844A2A2E65CC280010A0D">
    <w:name w:val="E506830CAAB844A2A2E65CC280010A0D"/>
  </w:style>
  <w:style w:type="paragraph" w:customStyle="1" w:styleId="EA6F7CF489B546029C0D92C2FFA39938">
    <w:name w:val="EA6F7CF489B546029C0D92C2FFA39938"/>
  </w:style>
  <w:style w:type="paragraph" w:customStyle="1" w:styleId="501EC585D9A44FAF859CCEEEECA3CC9A">
    <w:name w:val="501EC585D9A44FAF859CCEEEECA3CC9A"/>
  </w:style>
  <w:style w:type="paragraph" w:customStyle="1" w:styleId="285A21D4DD074FD6BAC5F8ED9997F587">
    <w:name w:val="285A21D4DD074FD6BAC5F8ED9997F587"/>
  </w:style>
  <w:style w:type="paragraph" w:customStyle="1" w:styleId="5BE6226BD52849D3ACEB03EC3BDB6714">
    <w:name w:val="5BE6226BD52849D3ACEB03EC3BDB6714"/>
  </w:style>
  <w:style w:type="paragraph" w:customStyle="1" w:styleId="0232851AB6374D73AD7A0F1DFBCF6B61">
    <w:name w:val="0232851AB6374D73AD7A0F1DFBCF6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5561-1C9F-45D2-9D70-B1EEFB9B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171</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Rodriguez, Karlo Steven T  (STUDENT)</dc:creator>
  <cp:keywords/>
  <dc:description>Resume Created In 2019. Updated Document Throughout High School._x000d_
</dc:description>
  <cp:lastModifiedBy>Steven</cp:lastModifiedBy>
  <cp:revision>109</cp:revision>
  <dcterms:created xsi:type="dcterms:W3CDTF">2019-04-26T15:55:00Z</dcterms:created>
  <dcterms:modified xsi:type="dcterms:W3CDTF">2020-06-28T02:09:00Z</dcterms:modified>
  <cp:version/>
</cp:coreProperties>
</file>